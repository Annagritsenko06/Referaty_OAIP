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A4F0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7A2E75E2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36D521D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73F41BD7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6DD0A3A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8DE4E7B" w14:textId="77777777" w:rsidR="00B139A0" w:rsidRDefault="00B139A0" w:rsidP="00B139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3757E75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РЕФЕРАТ</w:t>
      </w:r>
    </w:p>
    <w:p w14:paraId="6D8103B3" w14:textId="77777777" w:rsidR="00B139A0" w:rsidRDefault="00B139A0" w:rsidP="00B139A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977E8E2" w14:textId="046D196A" w:rsidR="00B139A0" w:rsidRDefault="00B139A0" w:rsidP="00B139A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На тему «Угадай число, которое </w:t>
      </w:r>
      <w:r w:rsidR="00700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загадал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компьютер»</w:t>
      </w:r>
    </w:p>
    <w:p w14:paraId="582DED82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4FD7209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A0CACFE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3557181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FF0248C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AB70206" w14:textId="77777777" w:rsidR="00B139A0" w:rsidRDefault="00B139A0" w:rsidP="00B139A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9D580FC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EC23776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BD683A2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84A88E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0F432D1A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1F25E5EF" w14:textId="77777777" w:rsidR="00B139A0" w:rsidRDefault="00B139A0" w:rsidP="00B139A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 Анна Александровна</w:t>
      </w:r>
    </w:p>
    <w:p w14:paraId="0BF2D11A" w14:textId="77777777" w:rsidR="00B139A0" w:rsidRDefault="00B139A0" w:rsidP="00B139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7D4C8CA9" w14:textId="77777777" w:rsidR="00B139A0" w:rsidRDefault="00B139A0" w:rsidP="00B139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BD34C3" w14:textId="77777777" w:rsidR="00B139A0" w:rsidRDefault="00B139A0" w:rsidP="00B139A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9E2956" w14:textId="77777777" w:rsidR="00B139A0" w:rsidRDefault="00B139A0" w:rsidP="00B139A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A46B89" w14:textId="77777777" w:rsidR="00B139A0" w:rsidRPr="0070009F" w:rsidRDefault="00B139A0" w:rsidP="00B139A0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</w:p>
    <w:p w14:paraId="5DBE2F73" w14:textId="6A7EDAA4" w:rsidR="002B46E7" w:rsidRDefault="002B46E7" w:rsidP="00B13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</w:pPr>
    </w:p>
    <w:sdt>
      <w:sdtPr>
        <w:id w:val="2003777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BF4FA95" w14:textId="01F6F13E" w:rsidR="002B46E7" w:rsidRPr="0036045D" w:rsidRDefault="002B46E7">
          <w:pPr>
            <w:pStyle w:val="a7"/>
            <w:rPr>
              <w:lang w:val="en-US"/>
            </w:rPr>
          </w:pPr>
          <w:r>
            <w:rPr>
              <w:lang w:val="be-BY"/>
            </w:rPr>
            <w:t>Содержан</w:t>
          </w:r>
          <w:proofErr w:type="spellStart"/>
          <w:r>
            <w:t>ие</w:t>
          </w:r>
          <w:proofErr w:type="spellEnd"/>
        </w:p>
        <w:p w14:paraId="1E23BC9F" w14:textId="0EABFCA1" w:rsidR="002B46E7" w:rsidRDefault="002B46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1339" w:history="1">
            <w:r w:rsidRPr="00E26169">
              <w:rPr>
                <w:rStyle w:val="a8"/>
                <w:noProof/>
              </w:rPr>
              <w:t xml:space="preserve">Решение с помощью </w:t>
            </w:r>
            <w:r w:rsidRPr="00E26169">
              <w:rPr>
                <w:rStyle w:val="a8"/>
                <w:noProof/>
                <w:lang w:val="en-US"/>
              </w:rPr>
              <w:t>do</w:t>
            </w:r>
            <w:r w:rsidRPr="00E26169">
              <w:rPr>
                <w:rStyle w:val="a8"/>
                <w:noProof/>
              </w:rPr>
              <w:t xml:space="preserve"> </w:t>
            </w:r>
            <w:r w:rsidRPr="00E26169">
              <w:rPr>
                <w:rStyle w:val="a8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D5B5" w14:textId="71E22DED" w:rsidR="002B46E7" w:rsidRDefault="002B46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721340" w:history="1">
            <w:r w:rsidRPr="00E26169">
              <w:rPr>
                <w:rStyle w:val="a8"/>
                <w:noProof/>
              </w:rPr>
              <w:t xml:space="preserve">Решение с помощью  </w:t>
            </w:r>
            <w:r w:rsidRPr="00E26169">
              <w:rPr>
                <w:rStyle w:val="a8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E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7891" w14:textId="240853CC" w:rsidR="002B46E7" w:rsidRDefault="002B46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721341" w:history="1">
            <w:r w:rsidRPr="00E26169">
              <w:rPr>
                <w:rStyle w:val="a8"/>
                <w:noProof/>
              </w:rPr>
              <w:t xml:space="preserve">Решение с помощью </w:t>
            </w:r>
            <w:r w:rsidRPr="00E26169">
              <w:rPr>
                <w:rStyle w:val="a8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E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1729" w14:textId="44791630" w:rsidR="002B46E7" w:rsidRDefault="002B46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721342" w:history="1">
            <w:r w:rsidRPr="00E26169">
              <w:rPr>
                <w:rStyle w:val="a8"/>
                <w:noProof/>
              </w:rPr>
              <w:t xml:space="preserve">Решение с помощью </w:t>
            </w:r>
            <w:r w:rsidRPr="00E26169">
              <w:rPr>
                <w:rStyle w:val="a8"/>
                <w:noProof/>
                <w:lang w:val="en-US"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E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1EEA" w14:textId="239CF26E" w:rsidR="002B46E7" w:rsidRDefault="002B46E7">
          <w:r>
            <w:rPr>
              <w:b/>
              <w:bCs/>
            </w:rPr>
            <w:fldChar w:fldCharType="end"/>
          </w:r>
        </w:p>
      </w:sdtContent>
    </w:sdt>
    <w:p w14:paraId="1F96AEB4" w14:textId="77777777" w:rsidR="002B46E7" w:rsidRDefault="002B46E7">
      <w:pPr>
        <w:spacing w:line="259" w:lineRule="auto"/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br w:type="page"/>
      </w:r>
    </w:p>
    <w:p w14:paraId="79166071" w14:textId="77777777" w:rsidR="00B139A0" w:rsidRPr="0070009F" w:rsidRDefault="00B139A0" w:rsidP="00B13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</w:pPr>
    </w:p>
    <w:p w14:paraId="50F29510" w14:textId="3AD0483A" w:rsidR="001A718E" w:rsidRDefault="001A718E" w:rsidP="00C431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A718E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  <w:t>Задание: угадать число, которое загадал компьютер</w:t>
      </w:r>
      <w:r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  <w:t>.</w:t>
      </w:r>
    </w:p>
    <w:p w14:paraId="636FB7C7" w14:textId="4240ACF2" w:rsidR="00A222A9" w:rsidRDefault="00A222A9" w:rsidP="002B46E7">
      <w:pPr>
        <w:pStyle w:val="1"/>
        <w:rPr>
          <w:lang w:val="en-US"/>
        </w:rPr>
      </w:pPr>
      <w:bookmarkStart w:id="0" w:name="_Toc151721339"/>
      <w:r>
        <w:t xml:space="preserve">Решение с помощью </w:t>
      </w:r>
      <w:r>
        <w:rPr>
          <w:lang w:val="en-US"/>
        </w:rPr>
        <w:t>do</w:t>
      </w:r>
      <w:r w:rsidRPr="00A222A9">
        <w:t xml:space="preserve"> </w:t>
      </w:r>
      <w:r>
        <w:rPr>
          <w:lang w:val="en-US"/>
        </w:rPr>
        <w:t>while</w:t>
      </w:r>
      <w:bookmarkEnd w:id="0"/>
    </w:p>
    <w:p w14:paraId="1BBC0B9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1815F27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генератором случайных чисел</w:t>
      </w:r>
    </w:p>
    <w:p w14:paraId="1D0422DD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42BA4B61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EAB2EF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69DF6DD6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B85A40D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10F3637D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генератора случайных чисел</w:t>
      </w:r>
    </w:p>
    <w:p w14:paraId="643C60F0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B5FCFA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100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//Генерируем число от 1 до 100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()</w:t>
      </w:r>
    </w:p>
    <w:p w14:paraId="25AED653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B721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B7211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объявляем</w:t>
      </w:r>
      <w:r w:rsidRPr="00B7211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переменную</w:t>
      </w:r>
      <w:r w:rsidRPr="00B7211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7211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yournumber</w:t>
      </w:r>
      <w:proofErr w:type="spellEnd"/>
    </w:p>
    <w:p w14:paraId="3F60E3BA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721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14:paraId="030D2B8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Компьютер загадал число от 1 до 100. Попробуйте угадать! У вас 13 попыток!"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2B4C2639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363316D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while</w:t>
      </w:r>
      <w:proofErr w:type="spellEnd"/>
    </w:p>
    <w:p w14:paraId="2F6BEF7A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ваше предположение: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ACEDCB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свое предположение с клавиатуры</w:t>
      </w:r>
    </w:p>
    <w:p w14:paraId="4CF6E1BA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3E76B6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155CEB4D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больше"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28BBB1E1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3A3D476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7F1A96E5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меньше"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3A1BBBD7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5501E944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55EBE74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Поздравляем, 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EBD3F6E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D375041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E0E99AA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14:paraId="4129F69C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B721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13);</w:t>
      </w:r>
    </w:p>
    <w:p w14:paraId="01E68F39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113B4D" w14:textId="77777777" w:rsidR="00B72118" w:rsidRP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721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proofErr w:type="spellStart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compnumber</w:t>
      </w:r>
      <w:proofErr w:type="spellEnd"/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11CB84B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721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5D6CC02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Закончились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попытки.Компьютер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загадал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C5D5134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3012C8F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17164E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3BF9C90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E5EBD9" w14:textId="77777777" w:rsidR="00B72118" w:rsidRDefault="00B72118" w:rsidP="00B72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379E2C" w14:textId="77777777" w:rsidR="00B72118" w:rsidRPr="00DB5A4E" w:rsidRDefault="00B72118" w:rsidP="00C431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</w:p>
    <w:p w14:paraId="096BE86F" w14:textId="4F82F3B0" w:rsidR="00B139A0" w:rsidRDefault="00A222A9" w:rsidP="00B139A0">
      <w:r w:rsidRPr="00A222A9">
        <w:lastRenderedPageBreak/>
        <w:drawing>
          <wp:inline distT="0" distB="0" distL="0" distR="0" wp14:anchorId="4307DA2E" wp14:editId="1F49F5DF">
            <wp:extent cx="5219738" cy="51006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51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637" w14:textId="1AEE0B49" w:rsidR="00A222A9" w:rsidRDefault="00A222A9" w:rsidP="002B46E7">
      <w:pPr>
        <w:pStyle w:val="1"/>
        <w:rPr>
          <w:lang w:val="en-US"/>
        </w:rPr>
      </w:pPr>
      <w:bookmarkStart w:id="1" w:name="_Toc151721340"/>
      <w:r>
        <w:t xml:space="preserve">Решение с </w:t>
      </w:r>
      <w:proofErr w:type="gramStart"/>
      <w:r>
        <w:t xml:space="preserve">помощью </w:t>
      </w:r>
      <w:r w:rsidRPr="00A222A9">
        <w:t xml:space="preserve"> </w:t>
      </w:r>
      <w:r>
        <w:rPr>
          <w:lang w:val="en-US"/>
        </w:rPr>
        <w:t>while</w:t>
      </w:r>
      <w:bookmarkEnd w:id="1"/>
      <w:proofErr w:type="gramEnd"/>
    </w:p>
    <w:p w14:paraId="4E50CDEB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0CF88CC3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генератором случайных чисел</w:t>
      </w:r>
    </w:p>
    <w:p w14:paraId="363CC6E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54A6FF8E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A6C58D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09F5795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93C73D1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0F33ECC6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генератора случайных чисел</w:t>
      </w:r>
    </w:p>
    <w:p w14:paraId="560F2538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13C584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100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//Генерируем число от 1 до 100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()</w:t>
      </w:r>
    </w:p>
    <w:p w14:paraId="778D0934" w14:textId="77777777" w:rsidR="00DB5A4E" w:rsidRP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B5A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DB5A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объявляем</w:t>
      </w:r>
      <w:r w:rsidRPr="00DB5A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переменную</w:t>
      </w:r>
      <w:r w:rsidRPr="00DB5A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B5A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yournumber</w:t>
      </w:r>
      <w:proofErr w:type="spellEnd"/>
    </w:p>
    <w:p w14:paraId="78A70F31" w14:textId="77777777" w:rsidR="00DB5A4E" w:rsidRP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B5A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14:paraId="3BFEBC0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B5A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Компьютер загадал число от 1 до 100. Попробуйте угадать! У вас 13 попыток!"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367FD0FA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80D36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popitka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&lt;= 13)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while</w:t>
      </w:r>
      <w:proofErr w:type="spellEnd"/>
    </w:p>
    <w:p w14:paraId="493ABBF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ваше предположение: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6D497FEA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свое предположение с клавиатуры</w:t>
      </w:r>
    </w:p>
    <w:p w14:paraId="37BD3303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5ACF6E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66D4AAE4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больше"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7ACD774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CD242D4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795A6FA4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меньше"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1D79E25D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67EDBFF5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6EA005C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Поздравляем, 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7A1C818A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2A28D36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11010AF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popitka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005CC8AB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</w:p>
    <w:p w14:paraId="028AF95A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88CB223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89AB2A8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21C4BBB3" w14:textId="77777777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Закончились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попытки.Компьютер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загадал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136189F6" w14:textId="796907FE" w:rsid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D64915C" w14:textId="26295A74" w:rsidR="00DB5A4E" w:rsidRPr="00DB5A4E" w:rsidRDefault="00DB5A4E" w:rsidP="00DB5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9339E5A" w14:textId="58F63C02" w:rsidR="00DB5A4E" w:rsidRDefault="00DB5A4E" w:rsidP="00A22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</w:p>
    <w:p w14:paraId="3C203ADC" w14:textId="7FC226D8" w:rsidR="00DB5A4E" w:rsidRDefault="00DB5A4E" w:rsidP="00A22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DB5A4E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  <w:drawing>
          <wp:inline distT="0" distB="0" distL="0" distR="0" wp14:anchorId="344F031C" wp14:editId="56371A05">
            <wp:extent cx="5029237" cy="324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3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482" w14:textId="5127D589" w:rsidR="00C858DD" w:rsidRDefault="00C858DD" w:rsidP="002B46E7">
      <w:pPr>
        <w:pStyle w:val="1"/>
        <w:rPr>
          <w:lang w:val="en-US"/>
        </w:rPr>
      </w:pPr>
      <w:bookmarkStart w:id="2" w:name="_Toc151721341"/>
      <w:r>
        <w:t xml:space="preserve">Решение с помощью </w:t>
      </w:r>
      <w:r>
        <w:rPr>
          <w:lang w:val="en-US"/>
        </w:rPr>
        <w:t>for</w:t>
      </w:r>
      <w:bookmarkEnd w:id="2"/>
    </w:p>
    <w:p w14:paraId="09FAB3DA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71D2770D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генератором случайных чисел</w:t>
      </w:r>
    </w:p>
    <w:p w14:paraId="322E2B27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303A53B5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8AA06BE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3DD18582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9FBA7F1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3666889E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генератора случайных чисел</w:t>
      </w:r>
    </w:p>
    <w:p w14:paraId="1693D47E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4B9700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100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//Генерируем число от 1 до 100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()</w:t>
      </w:r>
    </w:p>
    <w:p w14:paraId="2EECC1CE" w14:textId="77777777" w:rsidR="0036045D" w:rsidRP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604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3604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объявляем</w:t>
      </w:r>
      <w:r w:rsidRPr="003604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переменную</w:t>
      </w:r>
      <w:r w:rsidRPr="003604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04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yournumber</w:t>
      </w:r>
      <w:proofErr w:type="spellEnd"/>
    </w:p>
    <w:p w14:paraId="4BD3B767" w14:textId="77777777" w:rsidR="0036045D" w:rsidRP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604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42FD3C5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04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Компьютер загадал число от 1 до 100. Попробуйте угадать! У вас 13 попыток!"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9DBEEE2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567FE0F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popitka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popitka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13;popitka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for</w:t>
      </w:r>
      <w:proofErr w:type="spellEnd"/>
    </w:p>
    <w:p w14:paraId="118A7ADD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ваше предположение: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8983BF7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свое предположение с клавиатуры</w:t>
      </w:r>
    </w:p>
    <w:p w14:paraId="534137BD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80432AB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241877E8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больше"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9BCB215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708AF50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633A682D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меньше"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52BB7790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CE6BAC2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A979073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Поздравляем, 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638D5BE0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10A80E2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AFF3624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</w:p>
    <w:p w14:paraId="3BCCED54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</w:p>
    <w:p w14:paraId="3FB978B9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591671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9BEC098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25EF755E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Закончились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попытки.Компьютер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загадал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6E764B39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B30ACC3" w14:textId="77777777" w:rsid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37C72F" w14:textId="43F599BB" w:rsidR="0036045D" w:rsidRPr="0036045D" w:rsidRDefault="0036045D" w:rsidP="0036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8759F55" w14:textId="4ED53C98" w:rsidR="0036045D" w:rsidRPr="0036045D" w:rsidRDefault="0036045D" w:rsidP="0036045D">
      <w:pPr>
        <w:rPr>
          <w:lang w:val="en-US"/>
        </w:rPr>
      </w:pPr>
      <w:r w:rsidRPr="0036045D">
        <w:rPr>
          <w:lang w:val="en-US"/>
        </w:rPr>
        <w:drawing>
          <wp:inline distT="0" distB="0" distL="0" distR="0" wp14:anchorId="65827FA3" wp14:editId="5A678A0C">
            <wp:extent cx="4276756" cy="38005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2C97" w14:textId="168230D4" w:rsidR="00C858DD" w:rsidRDefault="00C858DD" w:rsidP="002B46E7">
      <w:pPr>
        <w:pStyle w:val="1"/>
        <w:rPr>
          <w:lang w:val="en-US"/>
        </w:rPr>
      </w:pPr>
      <w:bookmarkStart w:id="3" w:name="_Toc151721342"/>
      <w:r>
        <w:t xml:space="preserve">Решение с помощью </w:t>
      </w:r>
      <w:proofErr w:type="spellStart"/>
      <w:r>
        <w:rPr>
          <w:lang w:val="en-US"/>
        </w:rPr>
        <w:t>goto</w:t>
      </w:r>
      <w:bookmarkEnd w:id="3"/>
      <w:proofErr w:type="spellEnd"/>
    </w:p>
    <w:p w14:paraId="069C195B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вводом/выводом</w:t>
      </w:r>
    </w:p>
    <w:p w14:paraId="2D8577E6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Подключаем библиотеку для работы с генератором случайных чисел</w:t>
      </w:r>
    </w:p>
    <w:p w14:paraId="7455831A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std</w:t>
      </w:r>
      <w:proofErr w:type="spellEnd"/>
    </w:p>
    <w:p w14:paraId="0F936067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3E60EE2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4BD5C82C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36D122E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//оператор для вывода русского языка</w:t>
      </w:r>
    </w:p>
    <w:p w14:paraId="6A5F5283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генератора случайных чисел</w:t>
      </w:r>
    </w:p>
    <w:p w14:paraId="65ED69B1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FCA00A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100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//Генерируем число от 1 до 100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()</w:t>
      </w:r>
    </w:p>
    <w:p w14:paraId="79947952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B63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B630E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объявляем</w:t>
      </w:r>
      <w:r w:rsidRPr="00B630E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переменную</w:t>
      </w:r>
      <w:r w:rsidRPr="00B630E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630E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yournumber</w:t>
      </w:r>
      <w:proofErr w:type="spellEnd"/>
    </w:p>
    <w:p w14:paraId="4FFF28E3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63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=0;</w:t>
      </w:r>
    </w:p>
    <w:p w14:paraId="0AD06E1A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Компьютер загадал число от 1 до 100. Попробуйте угадать! У вас 13 попыток!"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791C828E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5C97ABE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D76C04A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ваше предположение: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3FBB94A0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//Вводим свое предположение с клавиатуры</w:t>
      </w:r>
    </w:p>
    <w:p w14:paraId="1A418B61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8CC621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3699BB2D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больше"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42AE895C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CD86A5C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yournumber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55752064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Загаданное число меньше"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0968756C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76D6297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A6BF0BC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Поздравляем, 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69FF0069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6BFAB1C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14:paraId="321451C0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14:paraId="509100E6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63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popitka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13 &amp;&amp; </w:t>
      </w:r>
      <w:proofErr w:type="spellStart"/>
      <w:proofErr w:type="gram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compnumber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5DC62B3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2C3637D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B63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goto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Begin;</w:t>
      </w:r>
    </w:p>
    <w:p w14:paraId="2CCC92EB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F2D196A" w14:textId="77777777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63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yournumber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proofErr w:type="spellStart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compnumber</w:t>
      </w:r>
      <w:proofErr w:type="spellEnd"/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034BB65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63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205DAE6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Закончились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попытки.Компьютер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загадал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сообщения на экран</w:t>
      </w:r>
    </w:p>
    <w:p w14:paraId="75AB6EC9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CC60EED" w14:textId="77777777" w:rsid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97E892" w14:textId="749DA0D1" w:rsidR="00B630E0" w:rsidRPr="00B630E0" w:rsidRDefault="00B630E0" w:rsidP="00B6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E5CE570" w14:textId="480F49CA" w:rsidR="00B630E0" w:rsidRPr="00B630E0" w:rsidRDefault="00B630E0" w:rsidP="00B630E0">
      <w:pPr>
        <w:rPr>
          <w:lang w:val="en-US"/>
        </w:rPr>
      </w:pPr>
      <w:r w:rsidRPr="00B630E0">
        <w:rPr>
          <w:lang w:val="en-US"/>
        </w:rPr>
        <w:drawing>
          <wp:inline distT="0" distB="0" distL="0" distR="0" wp14:anchorId="0D8EB5E9" wp14:editId="36E551DC">
            <wp:extent cx="5457865" cy="38338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38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D1A9" w14:textId="77777777" w:rsidR="00C858DD" w:rsidRPr="00C858DD" w:rsidRDefault="00C858DD" w:rsidP="00C858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565935BD" w14:textId="77777777" w:rsidR="00C858DD" w:rsidRPr="00A222A9" w:rsidRDefault="00C858DD" w:rsidP="00A22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6DCB863E" w14:textId="77777777" w:rsidR="00A222A9" w:rsidRDefault="00A222A9" w:rsidP="00B139A0"/>
    <w:sectPr w:rsidR="00A2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E2D3" w14:textId="77777777" w:rsidR="00B84269" w:rsidRDefault="00B84269" w:rsidP="001A718E">
      <w:pPr>
        <w:spacing w:after="0" w:line="240" w:lineRule="auto"/>
      </w:pPr>
      <w:r>
        <w:separator/>
      </w:r>
    </w:p>
  </w:endnote>
  <w:endnote w:type="continuationSeparator" w:id="0">
    <w:p w14:paraId="57855A02" w14:textId="77777777" w:rsidR="00B84269" w:rsidRDefault="00B84269" w:rsidP="001A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7503" w14:textId="77777777" w:rsidR="00B84269" w:rsidRDefault="00B84269" w:rsidP="001A718E">
      <w:pPr>
        <w:spacing w:after="0" w:line="240" w:lineRule="auto"/>
      </w:pPr>
      <w:r>
        <w:separator/>
      </w:r>
    </w:p>
  </w:footnote>
  <w:footnote w:type="continuationSeparator" w:id="0">
    <w:p w14:paraId="4D51B2FE" w14:textId="77777777" w:rsidR="00B84269" w:rsidRDefault="00B84269" w:rsidP="001A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F"/>
    <w:rsid w:val="0006242D"/>
    <w:rsid w:val="00070E1F"/>
    <w:rsid w:val="0017373A"/>
    <w:rsid w:val="001A718E"/>
    <w:rsid w:val="002B46E7"/>
    <w:rsid w:val="0036045D"/>
    <w:rsid w:val="003F294B"/>
    <w:rsid w:val="00612EFF"/>
    <w:rsid w:val="00676672"/>
    <w:rsid w:val="0070009F"/>
    <w:rsid w:val="00716CC8"/>
    <w:rsid w:val="00747DFD"/>
    <w:rsid w:val="00A05183"/>
    <w:rsid w:val="00A222A9"/>
    <w:rsid w:val="00B139A0"/>
    <w:rsid w:val="00B630E0"/>
    <w:rsid w:val="00B72118"/>
    <w:rsid w:val="00B84269"/>
    <w:rsid w:val="00C43194"/>
    <w:rsid w:val="00C858DD"/>
    <w:rsid w:val="00DB5A4E"/>
    <w:rsid w:val="00F3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30A0"/>
  <w15:chartTrackingRefBased/>
  <w15:docId w15:val="{B79114AF-FC30-4098-B105-6FDA941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9A0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B4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718E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1A7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18E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2B46E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2B46E7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6E7"/>
    <w:pPr>
      <w:spacing w:after="100"/>
    </w:pPr>
  </w:style>
  <w:style w:type="character" w:styleId="a8">
    <w:name w:val="Hyperlink"/>
    <w:basedOn w:val="a0"/>
    <w:uiPriority w:val="99"/>
    <w:unhideWhenUsed/>
    <w:rsid w:val="002B4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91;&#1085;&#1080;&#1082;\&#1056;&#1077;&#1092;&#1077;&#1088;&#1072;&#1090;&#1099;%20&#1086;&#1072;&#1080;&#1087;\&#1041;&#1043;&#1058;&#1059;,_&#1060;&#1048;&#1058;,_1_&#1082;&#1091;&#1088;&#1089;,_&#1055;&#1048;_7,_&#1043;&#1088;&#1080;&#1094;&#1077;&#1085;&#1082;&#1086;_&#1040;&#1085;&#1085;&#1072;,_&#1088;&#1077;&#1092;&#1077;&#1088;&#1072;&#1090;_&#1085;&#1072;_&#1090;&#1077;&#1084;&#1091;_&#1059;&#1075;&#1072;&#1076;&#1072;&#1081;%20&#1095;&#1080;&#1089;&#1083;&#1086;,%20&#1082;&#1086;&#1090;&#1086;&#1088;&#1086;&#1077;%20&#1079;&#1072;&#1075;&#1072;&#1076;&#1072;&#1083;%20&#1082;&#1086;&#1084;&#1087;&#1100;&#1102;&#1090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6960-EC07-4D5D-8E05-AC0F3D15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БГТУ,_ФИТ,_1_курс,_ПИ_7,_Гриценко_Анна,_реферат_на_тему_Угадай число, которое загадал компьютер</Template>
  <TotalTime>57</TotalTime>
  <Pages>1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2023-11-24T08:40:00Z</dcterms:created>
  <dcterms:modified xsi:type="dcterms:W3CDTF">2023-11-24T09:37:00Z</dcterms:modified>
</cp:coreProperties>
</file>